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3969"/>
        <w:gridCol w:w="6111"/>
      </w:tblGrid>
      <w:tr w:rsidR="009A1E39" w:rsidRPr="004519C6" w14:paraId="0A152113" w14:textId="77777777" w:rsidTr="00FB09EB">
        <w:tc>
          <w:tcPr>
            <w:tcW w:w="3969" w:type="dxa"/>
          </w:tcPr>
          <w:p w14:paraId="7BDB1C41" w14:textId="37A94D8E" w:rsidR="009A1E39" w:rsidRPr="009C3165" w:rsidRDefault="00A47FF0" w:rsidP="007F09F0">
            <w:pPr>
              <w:pStyle w:val="1"/>
              <w:jc w:val="left"/>
              <w:outlineLvl w:val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noProof/>
                <w:sz w:val="26"/>
                <w:szCs w:val="26"/>
                <w:lang w:val="ru-RU"/>
              </w:rPr>
              <w:drawing>
                <wp:inline distT="0" distB="0" distL="0" distR="0" wp14:anchorId="751116D3" wp14:editId="2DB80FB2">
                  <wp:extent cx="2019300" cy="212207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154" cy="2148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1" w:type="dxa"/>
          </w:tcPr>
          <w:p w14:paraId="1FD7DA88" w14:textId="77254847" w:rsidR="00832612" w:rsidRPr="00EF2C2E" w:rsidRDefault="004519C6" w:rsidP="00832612">
            <w:pPr>
              <w:pStyle w:val="ad"/>
              <w:rPr>
                <w:color w:val="404040" w:themeColor="text1" w:themeTint="BF"/>
                <w:sz w:val="48"/>
                <w:szCs w:val="48"/>
                <w:lang w:val="ru-RU"/>
              </w:rPr>
            </w:pPr>
            <w:r>
              <w:rPr>
                <w:color w:val="404040" w:themeColor="text1" w:themeTint="BF"/>
                <w:sz w:val="48"/>
                <w:szCs w:val="48"/>
                <w:lang w:val="ru-RU"/>
              </w:rPr>
              <w:t>Сидельников Артем Максимович</w:t>
            </w:r>
          </w:p>
          <w:p w14:paraId="36E7630E" w14:textId="2D296A89" w:rsidR="00832612" w:rsidRPr="004519C6" w:rsidRDefault="004519C6" w:rsidP="005A4079">
            <w:pPr>
              <w:rPr>
                <w:rFonts w:asciiTheme="majorHAnsi" w:hAnsiTheme="majorHAnsi" w:cstheme="majorHAnsi"/>
                <w:b/>
                <w:color w:val="577188" w:themeColor="accent1" w:themeShade="BF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577188" w:themeColor="accent1" w:themeShade="BF"/>
                <w:sz w:val="24"/>
                <w:szCs w:val="24"/>
              </w:rPr>
              <w:t>FRONTEND</w:t>
            </w:r>
            <w:r w:rsidRPr="004519C6">
              <w:rPr>
                <w:rFonts w:asciiTheme="majorHAnsi" w:hAnsiTheme="majorHAnsi" w:cstheme="majorHAnsi"/>
                <w:b/>
                <w:color w:val="577188" w:themeColor="accent1" w:themeShade="BF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b/>
                <w:color w:val="577188" w:themeColor="accent1" w:themeShade="BF"/>
                <w:sz w:val="24"/>
                <w:szCs w:val="24"/>
                <w:lang w:val="ru-RU"/>
              </w:rPr>
              <w:t>Разработчик</w:t>
            </w:r>
          </w:p>
          <w:p w14:paraId="65CFED25" w14:textId="0F165064" w:rsidR="0001386F" w:rsidRPr="004519C6" w:rsidRDefault="0001386F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Образование: </w:t>
            </w:r>
            <w:r w:rsidR="004519C6" w:rsidRPr="004519C6">
              <w:rPr>
                <w:rFonts w:asciiTheme="majorHAnsi" w:hAnsiTheme="majorHAnsi" w:cstheme="majorHAnsi"/>
                <w:color w:val="040C28"/>
                <w:sz w:val="24"/>
                <w:szCs w:val="24"/>
                <w:lang w:val="ru-RU"/>
              </w:rPr>
              <w:t>общее среднее образование</w:t>
            </w:r>
          </w:p>
          <w:p w14:paraId="74C99535" w14:textId="05AA16D1" w:rsidR="007F09F0" w:rsidRPr="000347A7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Дата рождения:</w:t>
            </w:r>
            <w:r w:rsidR="000347A7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  <w:r w:rsidR="004519C6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04.06.2003</w:t>
            </w:r>
          </w:p>
          <w:p w14:paraId="746DFA40" w14:textId="5D2164FD" w:rsidR="005A4079" w:rsidRPr="000347A7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Город:</w:t>
            </w:r>
            <w:r w:rsidR="00523D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  <w:r w:rsidR="004519C6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Санкт-Петербург</w:t>
            </w:r>
          </w:p>
          <w:p w14:paraId="3A266DF3" w14:textId="724CAFE0" w:rsidR="005A4079" w:rsidRPr="000347A7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Телефон:</w:t>
            </w:r>
            <w:r w:rsidR="00523D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  <w:r w:rsidR="004519C6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+7-977-494-05-92</w:t>
            </w:r>
          </w:p>
          <w:p w14:paraId="6F54D120" w14:textId="1D831579" w:rsidR="005A4079" w:rsidRPr="004519C6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Email</w:t>
            </w:r>
            <w:r w:rsidRPr="0001386F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:</w:t>
            </w:r>
            <w:r w:rsidR="00523D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4519C6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heavydisto</w:t>
            </w:r>
            <w:proofErr w:type="spellEnd"/>
            <w:r w:rsidR="004519C6" w:rsidRPr="004519C6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@</w:t>
            </w:r>
            <w:proofErr w:type="spellStart"/>
            <w:r w:rsidR="004519C6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gmail</w:t>
            </w:r>
            <w:proofErr w:type="spellEnd"/>
            <w:r w:rsidR="004519C6" w:rsidRPr="004519C6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.</w:t>
            </w:r>
            <w:r w:rsidR="004519C6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com</w:t>
            </w:r>
          </w:p>
          <w:p w14:paraId="23E7AE44" w14:textId="77777777" w:rsidR="009A1E39" w:rsidRPr="009A1E39" w:rsidRDefault="009A1E39" w:rsidP="000279D9">
            <w:pPr>
              <w:pStyle w:val="a8"/>
              <w:rPr>
                <w:lang w:val="ru-RU"/>
              </w:rPr>
            </w:pPr>
          </w:p>
        </w:tc>
      </w:tr>
      <w:tr w:rsidR="001965F7" w:rsidRPr="00A47FF0" w14:paraId="3023050F" w14:textId="77777777" w:rsidTr="00E74BF9">
        <w:tc>
          <w:tcPr>
            <w:tcW w:w="3969" w:type="dxa"/>
            <w:tcMar>
              <w:right w:w="475" w:type="dxa"/>
            </w:tcMar>
          </w:tcPr>
          <w:p w14:paraId="67A29C7C" w14:textId="77777777" w:rsidR="001965F7" w:rsidRPr="009C3165" w:rsidRDefault="001965F7" w:rsidP="00E74BF9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</w:rPr>
            </w:pPr>
            <w:r w:rsidRPr="001A4F71">
              <w:rPr>
                <w:rFonts w:cstheme="majorHAnsi"/>
                <w:b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6111" w:type="dxa"/>
          </w:tcPr>
          <w:p w14:paraId="645A1EEE" w14:textId="6662BB30" w:rsidR="001965F7" w:rsidRPr="004519C6" w:rsidRDefault="004519C6" w:rsidP="00E74BF9">
            <w:pPr>
              <w:pStyle w:val="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RU"/>
              </w:rPr>
            </w:pPr>
            <w:r>
              <w:rPr>
                <w:rFonts w:cstheme="majorHAnsi"/>
                <w:sz w:val="24"/>
                <w:szCs w:val="24"/>
                <w:lang w:val="ru-RU"/>
              </w:rPr>
              <w:t>Графический дизайнер</w:t>
            </w:r>
          </w:p>
          <w:p w14:paraId="2C28CFA7" w14:textId="5231943B" w:rsidR="005816EA" w:rsidRDefault="004519C6" w:rsidP="00E74BF9">
            <w:pPr>
              <w:spacing w:after="180"/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  <w:lang w:val="ru-RU"/>
              </w:rPr>
            </w:pPr>
            <w:r w:rsidRPr="004519C6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  <w:lang w:val="ru-RU"/>
              </w:rPr>
              <w:t>Бакалавр, Санкт-Петербургский государственный университет телекоммуникаций им. проф. М. А. Бонч-Бруевича</w:t>
            </w:r>
          </w:p>
          <w:p w14:paraId="67A49633" w14:textId="20AD1C71" w:rsidR="001965F7" w:rsidRPr="004519C6" w:rsidRDefault="004519C6" w:rsidP="00E74BF9">
            <w:pPr>
              <w:spacing w:after="180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5816EA">
              <w:rPr>
                <w:rFonts w:asciiTheme="majorHAnsi" w:hAnsiTheme="majorHAnsi" w:cstheme="majorHAnsi"/>
                <w:b/>
                <w:bCs/>
                <w:color w:val="212529"/>
                <w:sz w:val="24"/>
                <w:szCs w:val="24"/>
                <w:shd w:val="clear" w:color="auto" w:fill="F6F6F6"/>
                <w:lang w:val="ru-RU"/>
              </w:rPr>
              <w:t>Информационных систем и технологий (ИС и Т)</w:t>
            </w:r>
            <w:r w:rsidR="001965F7" w:rsidRPr="005816EA">
              <w:rPr>
                <w:rFonts w:asciiTheme="majorHAnsi" w:hAnsiTheme="majorHAnsi" w:cstheme="majorHAnsi"/>
                <w:b/>
                <w:bCs/>
                <w:color w:val="404040" w:themeColor="text1" w:themeTint="BF"/>
                <w:sz w:val="24"/>
                <w:szCs w:val="24"/>
                <w:lang w:val="ru-RU"/>
              </w:rPr>
              <w:t xml:space="preserve">, </w:t>
            </w:r>
            <w:r w:rsidRPr="005816EA">
              <w:rPr>
                <w:rFonts w:asciiTheme="majorHAnsi" w:hAnsiTheme="majorHAnsi" w:cstheme="majorHAnsi"/>
                <w:b/>
                <w:bCs/>
                <w:color w:val="404040" w:themeColor="text1" w:themeTint="BF"/>
                <w:sz w:val="24"/>
                <w:szCs w:val="24"/>
                <w:lang w:val="ru-RU"/>
              </w:rPr>
              <w:t>(2021-</w:t>
            </w:r>
            <w:r w:rsidR="005816EA" w:rsidRPr="005816EA">
              <w:rPr>
                <w:rFonts w:asciiTheme="majorHAnsi" w:hAnsiTheme="majorHAnsi" w:cstheme="majorHAnsi"/>
                <w:b/>
                <w:bCs/>
                <w:color w:val="404040" w:themeColor="text1" w:themeTint="BF"/>
                <w:sz w:val="24"/>
                <w:szCs w:val="24"/>
                <w:lang w:val="ru-RU"/>
              </w:rPr>
              <w:t>2025 активное</w:t>
            </w:r>
            <w:r w:rsidRPr="005816EA">
              <w:rPr>
                <w:rFonts w:asciiTheme="majorHAnsi" w:hAnsiTheme="majorHAnsi" w:cstheme="majorHAnsi"/>
                <w:b/>
                <w:bCs/>
                <w:color w:val="404040" w:themeColor="text1" w:themeTint="BF"/>
                <w:sz w:val="24"/>
                <w:szCs w:val="24"/>
                <w:lang w:val="ru-RU"/>
              </w:rPr>
              <w:t>)</w:t>
            </w:r>
            <w:r w:rsidR="001965F7" w:rsidRPr="005816EA">
              <w:rPr>
                <w:rFonts w:asciiTheme="majorHAnsi" w:hAnsiTheme="majorHAnsi" w:cstheme="majorHAnsi"/>
                <w:b/>
                <w:bCs/>
                <w:color w:val="404040" w:themeColor="text1" w:themeTint="BF"/>
                <w:sz w:val="24"/>
                <w:szCs w:val="24"/>
                <w:lang w:val="ru-RU"/>
              </w:rPr>
              <w:t xml:space="preserve">, </w:t>
            </w:r>
            <w:r w:rsidRPr="005816EA">
              <w:rPr>
                <w:rFonts w:asciiTheme="majorHAnsi" w:hAnsiTheme="majorHAnsi" w:cstheme="majorHAnsi"/>
                <w:b/>
                <w:bCs/>
                <w:color w:val="404040" w:themeColor="text1" w:themeTint="BF"/>
                <w:sz w:val="24"/>
                <w:szCs w:val="24"/>
                <w:lang w:val="ru-RU"/>
              </w:rPr>
              <w:t>Санкт-Петербург</w:t>
            </w:r>
          </w:p>
        </w:tc>
      </w:tr>
      <w:tr w:rsidR="006850B3" w:rsidRPr="00A47FF0" w14:paraId="534EF12D" w14:textId="77777777" w:rsidTr="009A1E39">
        <w:tc>
          <w:tcPr>
            <w:tcW w:w="3969" w:type="dxa"/>
            <w:tcMar>
              <w:right w:w="475" w:type="dxa"/>
            </w:tcMar>
          </w:tcPr>
          <w:p w14:paraId="4A85E4D1" w14:textId="77777777" w:rsidR="006850B3" w:rsidRPr="009C3165" w:rsidRDefault="001965F7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 xml:space="preserve">Дополнительное </w:t>
            </w:r>
            <w:r w:rsidR="001A4F71" w:rsidRPr="001A4F71">
              <w:rPr>
                <w:rFonts w:cstheme="majorHAnsi"/>
                <w:b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6111" w:type="dxa"/>
          </w:tcPr>
          <w:p w14:paraId="0DA81400" w14:textId="2F756AE8" w:rsidR="000347A7" w:rsidRPr="005816EA" w:rsidRDefault="005816EA" w:rsidP="000347A7">
            <w:pPr>
              <w:pStyle w:val="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RU"/>
              </w:rPr>
            </w:pPr>
            <w:r>
              <w:rPr>
                <w:rFonts w:cstheme="majorHAnsi"/>
                <w:sz w:val="24"/>
                <w:szCs w:val="24"/>
                <w:lang w:val="ru-RU"/>
              </w:rPr>
              <w:t>КУрсы на вебпрограммиста</w:t>
            </w:r>
          </w:p>
          <w:p w14:paraId="0413F0F6" w14:textId="35DFA70D" w:rsidR="005A4079" w:rsidRPr="000347A7" w:rsidRDefault="005816EA" w:rsidP="000347A7">
            <w:pPr>
              <w:spacing w:after="60"/>
              <w:rPr>
                <w:rFonts w:ascii="Calibri" w:hAnsi="Calibri" w:cs="Calibri"/>
                <w:color w:val="404040" w:themeColor="text1" w:themeTint="BF"/>
                <w:lang w:val="ru-RU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2022-2024 (активное)</w:t>
            </w:r>
          </w:p>
          <w:p w14:paraId="0C0FC03F" w14:textId="76656221" w:rsidR="001A4F71" w:rsidRPr="005A4079" w:rsidRDefault="005816EA" w:rsidP="00B2568E">
            <w:pPr>
              <w:spacing w:after="180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Онлайн школа</w:t>
            </w:r>
            <w:r w:rsidR="0031329A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 xml:space="preserve"> Нетология</w:t>
            </w:r>
            <w:r w:rsidR="001A4F71" w:rsidRPr="000347A7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Санкт-Петербург</w:t>
            </w:r>
          </w:p>
        </w:tc>
      </w:tr>
      <w:tr w:rsidR="006850B3" w14:paraId="585DA424" w14:textId="77777777" w:rsidTr="009A1E39">
        <w:tc>
          <w:tcPr>
            <w:tcW w:w="3969" w:type="dxa"/>
            <w:tcMar>
              <w:right w:w="475" w:type="dxa"/>
            </w:tcMar>
          </w:tcPr>
          <w:p w14:paraId="16871F58" w14:textId="77777777" w:rsidR="006850B3" w:rsidRPr="001A4F71" w:rsidRDefault="001A4F71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 w:rsidRPr="001A4F71">
              <w:rPr>
                <w:rFonts w:cstheme="majorHAnsi"/>
                <w:b/>
                <w:sz w:val="24"/>
                <w:szCs w:val="24"/>
                <w:lang w:val="ru-RU"/>
              </w:rPr>
              <w:t>Опыт работы</w:t>
            </w:r>
          </w:p>
        </w:tc>
        <w:tc>
          <w:tcPr>
            <w:tcW w:w="6111" w:type="dxa"/>
          </w:tcPr>
          <w:p w14:paraId="58CA3E32" w14:textId="13468141" w:rsidR="001A4F71" w:rsidRPr="000347A7" w:rsidRDefault="001A4F71" w:rsidP="000347A7">
            <w:pP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</w:pPr>
          </w:p>
          <w:p w14:paraId="58C6A966" w14:textId="0D9F901A" w:rsidR="00537652" w:rsidRPr="000347A7" w:rsidRDefault="005816EA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Отсутствует </w:t>
            </w:r>
          </w:p>
        </w:tc>
      </w:tr>
      <w:tr w:rsidR="006850B3" w:rsidRPr="00A47FF0" w14:paraId="7CFD77BC" w14:textId="77777777" w:rsidTr="009A1E39">
        <w:tc>
          <w:tcPr>
            <w:tcW w:w="3969" w:type="dxa"/>
            <w:tcMar>
              <w:right w:w="475" w:type="dxa"/>
            </w:tcMar>
          </w:tcPr>
          <w:p w14:paraId="1B6EDD1C" w14:textId="77777777" w:rsidR="006850B3" w:rsidRPr="001A4F71" w:rsidRDefault="00537652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>Профессиональные навыки</w:t>
            </w:r>
          </w:p>
        </w:tc>
        <w:tc>
          <w:tcPr>
            <w:tcW w:w="6111" w:type="dxa"/>
          </w:tcPr>
          <w:p w14:paraId="07254175" w14:textId="36F75561" w:rsidR="00537652" w:rsidRPr="00EF2C2E" w:rsidRDefault="005816EA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 xml:space="preserve">Разработка макетов сайтов в 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Figma</w:t>
            </w:r>
          </w:p>
          <w:p w14:paraId="105A8DC5" w14:textId="2E50A8E7" w:rsidR="00EF2C2E" w:rsidRPr="005816EA" w:rsidRDefault="005816EA" w:rsidP="005816EA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Верстка сайта по ТЗ или макету (</w:t>
            </w:r>
            <w:proofErr w:type="gramStart"/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адаптивный )</w:t>
            </w:r>
            <w:proofErr w:type="gramEnd"/>
          </w:p>
        </w:tc>
      </w:tr>
      <w:tr w:rsidR="006850B3" w14:paraId="072D1A7D" w14:textId="77777777" w:rsidTr="009A1E39">
        <w:tc>
          <w:tcPr>
            <w:tcW w:w="3969" w:type="dxa"/>
            <w:tcMar>
              <w:right w:w="475" w:type="dxa"/>
            </w:tcMar>
          </w:tcPr>
          <w:p w14:paraId="22E757D7" w14:textId="77777777" w:rsidR="006850B3" w:rsidRPr="00537652" w:rsidRDefault="00537652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>Личные качества</w:t>
            </w:r>
          </w:p>
        </w:tc>
        <w:tc>
          <w:tcPr>
            <w:tcW w:w="6111" w:type="dxa"/>
          </w:tcPr>
          <w:p w14:paraId="2021A65A" w14:textId="0E0466C0" w:rsidR="00537652" w:rsidRPr="00EF2C2E" w:rsidRDefault="00EF2C2E" w:rsidP="007D656C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К</w:t>
            </w:r>
            <w:r w:rsidR="005816EA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оммуникация</w:t>
            </w:r>
          </w:p>
          <w:p w14:paraId="45F79CF7" w14:textId="50C9F22C" w:rsidR="00EF2C2E" w:rsidRPr="00EF2C2E" w:rsidRDefault="005816EA" w:rsidP="007D656C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Добросовестность</w:t>
            </w:r>
          </w:p>
          <w:p w14:paraId="474D9A81" w14:textId="3289FEEE" w:rsidR="00EF2C2E" w:rsidRPr="00537652" w:rsidRDefault="005816EA" w:rsidP="007D656C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Обучаем</w:t>
            </w:r>
          </w:p>
        </w:tc>
      </w:tr>
      <w:tr w:rsidR="006850B3" w:rsidRPr="005816EA" w14:paraId="4EAE9A19" w14:textId="77777777" w:rsidTr="009A1E39">
        <w:tc>
          <w:tcPr>
            <w:tcW w:w="3969" w:type="dxa"/>
            <w:tcMar>
              <w:right w:w="475" w:type="dxa"/>
            </w:tcMar>
          </w:tcPr>
          <w:p w14:paraId="685DD5CB" w14:textId="77777777" w:rsidR="006850B3" w:rsidRPr="00537652" w:rsidRDefault="00537652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 w:rsidRPr="00537652">
              <w:rPr>
                <w:rFonts w:cstheme="majorHAnsi"/>
                <w:b/>
                <w:sz w:val="24"/>
                <w:szCs w:val="24"/>
                <w:lang w:val="ru-RU"/>
              </w:rPr>
              <w:t>Дополнительная информация</w:t>
            </w:r>
          </w:p>
        </w:tc>
        <w:tc>
          <w:tcPr>
            <w:tcW w:w="6111" w:type="dxa"/>
          </w:tcPr>
          <w:p w14:paraId="72DFC946" w14:textId="0C8CD7A2" w:rsidR="006850B3" w:rsidRPr="005816EA" w:rsidRDefault="005816EA" w:rsidP="007D656C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5816E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Навыки владения </w:t>
            </w:r>
            <w:r w:rsidRPr="005816EA">
              <w:rPr>
                <w:rFonts w:asciiTheme="majorHAnsi" w:hAnsiTheme="majorHAnsi" w:cstheme="majorHAnsi"/>
                <w:sz w:val="24"/>
                <w:szCs w:val="24"/>
              </w:rPr>
              <w:t>HTML</w:t>
            </w:r>
            <w:r w:rsidRPr="005816E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</w:t>
            </w:r>
            <w:r w:rsidRPr="005816EA">
              <w:rPr>
                <w:rFonts w:asciiTheme="majorHAnsi" w:hAnsiTheme="majorHAnsi" w:cstheme="majorHAnsi"/>
                <w:sz w:val="24"/>
                <w:szCs w:val="24"/>
              </w:rPr>
              <w:t>CSS</w:t>
            </w:r>
            <w:r w:rsidRPr="005816E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</w:t>
            </w:r>
            <w:r w:rsidRPr="005816EA">
              <w:rPr>
                <w:rFonts w:asciiTheme="majorHAnsi" w:hAnsiTheme="majorHAnsi" w:cstheme="majorHAnsi"/>
                <w:sz w:val="24"/>
                <w:szCs w:val="24"/>
              </w:rPr>
              <w:t>JavaScript</w:t>
            </w:r>
            <w:r w:rsidRPr="005816E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</w:t>
            </w:r>
            <w:r w:rsidRPr="005816EA">
              <w:rPr>
                <w:rFonts w:asciiTheme="majorHAnsi" w:hAnsiTheme="majorHAnsi" w:cstheme="majorHAnsi"/>
                <w:sz w:val="24"/>
                <w:szCs w:val="24"/>
              </w:rPr>
              <w:t>Adobe</w:t>
            </w:r>
            <w:r w:rsidRPr="005816E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 w:rsidRPr="005816EA">
              <w:rPr>
                <w:rFonts w:asciiTheme="majorHAnsi" w:hAnsiTheme="majorHAnsi" w:cstheme="majorHAnsi"/>
                <w:sz w:val="24"/>
                <w:szCs w:val="24"/>
              </w:rPr>
              <w:t>Photoshop</w:t>
            </w:r>
            <w:r w:rsidRPr="005816E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</w:t>
            </w:r>
            <w:r w:rsidRPr="005816EA">
              <w:rPr>
                <w:rFonts w:asciiTheme="majorHAnsi" w:hAnsiTheme="majorHAnsi" w:cstheme="majorHAnsi"/>
                <w:sz w:val="24"/>
                <w:szCs w:val="24"/>
              </w:rPr>
              <w:t>Sketch</w:t>
            </w:r>
            <w:r w:rsidRPr="005816E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</w:t>
            </w:r>
            <w:r w:rsidRPr="005816EA">
              <w:rPr>
                <w:rFonts w:asciiTheme="majorHAnsi" w:hAnsiTheme="majorHAnsi" w:cstheme="majorHAnsi"/>
                <w:sz w:val="24"/>
                <w:szCs w:val="24"/>
              </w:rPr>
              <w:t>Figma</w:t>
            </w:r>
            <w:r w:rsidRPr="005816E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</w:t>
            </w:r>
            <w:r w:rsidRPr="005816E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нание английского языка на уровне чтения технической документации.</w:t>
            </w:r>
          </w:p>
          <w:p w14:paraId="6F2001D9" w14:textId="761CB857" w:rsidR="0031329A" w:rsidRDefault="005816EA" w:rsidP="0031329A">
            <w:pPr>
              <w:pStyle w:val="af0"/>
              <w:numPr>
                <w:ilvl w:val="0"/>
                <w:numId w:val="1"/>
              </w:numPr>
              <w:spacing w:after="180" w:line="276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Ц</w:t>
            </w:r>
            <w:r w:rsidRPr="005816E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елью моей карьеры является развитие в области </w:t>
            </w:r>
            <w:proofErr w:type="spellStart"/>
            <w:r w:rsidRPr="005816E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фронтенд</w:t>
            </w:r>
            <w:proofErr w:type="spellEnd"/>
            <w:r w:rsidRPr="005816E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-разработки и участие в создании </w:t>
            </w:r>
            <w:r w:rsidRPr="005816E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lastRenderedPageBreak/>
              <w:t>качественных и инновационных проектов. Я всегда готов к новым вызовам и стремлюсь к постоянному улучшению своих навыков и знаний в области информационных технологий.</w:t>
            </w:r>
            <w:r w:rsidR="0031329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 w:rsidR="0031329A" w:rsidRPr="0031329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Я уверен, что мой опыт работы и знания позволят мне внести значительный вклад в вашу компанию и помочь ей достичь новых высот в области </w:t>
            </w:r>
            <w:proofErr w:type="spellStart"/>
            <w:r w:rsidR="0031329A" w:rsidRPr="0031329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фронтенд</w:t>
            </w:r>
            <w:proofErr w:type="spellEnd"/>
            <w:r w:rsidR="0031329A" w:rsidRPr="0031329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-разработки. Я готов к работе в команде и уверен, что мои коммуникативные навыки помогут мне эффективно взаимодействовать с коллегами и клиентами.</w:t>
            </w:r>
            <w:r w:rsidR="0031329A" w:rsidRPr="0031329A">
              <w:rPr>
                <w:lang w:val="ru-RU"/>
              </w:rPr>
              <w:t xml:space="preserve"> </w:t>
            </w:r>
            <w:r w:rsidR="0031329A">
              <w:rPr>
                <w:lang w:val="ru-RU"/>
              </w:rPr>
              <w:t>Б</w:t>
            </w:r>
            <w:r w:rsidR="0031329A" w:rsidRPr="0031329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уду рад обсудить возможность присоединиться к вашей команд</w:t>
            </w:r>
            <w:r w:rsidR="0031329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е </w:t>
            </w:r>
            <w:r w:rsidR="0031329A" w:rsidRPr="0031329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и внести свой вклад в развитие вашей компании. Если у вас есть вопросы или вы хотите обсудить мои навыки и опыт работы, пожалуйста, свяжитесь со мной любым удобным для вас способом. Я всегда готов к новым вызовам и готов к работе в динамичной и инновационной среде.</w:t>
            </w:r>
            <w:r w:rsidR="0031329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 w:rsidR="0031329A" w:rsidRPr="0031329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Спасибо за рассмотрение моего резюме.</w:t>
            </w:r>
          </w:p>
          <w:p w14:paraId="6F716E8C" w14:textId="77777777" w:rsidR="005816EA" w:rsidRPr="005816EA" w:rsidRDefault="005816EA" w:rsidP="0031329A">
            <w:pPr>
              <w:pStyle w:val="af0"/>
              <w:spacing w:after="180" w:line="276" w:lineRule="auto"/>
              <w:ind w:left="714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  <w:p w14:paraId="0E397E4A" w14:textId="5D510DC7" w:rsidR="00EF2C2E" w:rsidRPr="005816EA" w:rsidRDefault="00EF2C2E" w:rsidP="005816EA">
            <w:pPr>
              <w:pStyle w:val="af0"/>
              <w:spacing w:after="180" w:line="276" w:lineRule="auto"/>
              <w:ind w:left="714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</w:tbl>
    <w:p w14:paraId="1B5A9A49" w14:textId="77777777" w:rsidR="00EF2C2E" w:rsidRPr="005816EA" w:rsidRDefault="00EF2C2E">
      <w:pPr>
        <w:rPr>
          <w:lang w:val="ru-RU"/>
        </w:rPr>
      </w:pPr>
    </w:p>
    <w:sectPr w:rsidR="00EF2C2E" w:rsidRPr="005816EA" w:rsidSect="00EF2C2E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40628" w14:textId="77777777" w:rsidR="00C44464" w:rsidRDefault="00C44464">
      <w:pPr>
        <w:spacing w:after="0"/>
      </w:pPr>
      <w:r>
        <w:separator/>
      </w:r>
    </w:p>
  </w:endnote>
  <w:endnote w:type="continuationSeparator" w:id="0">
    <w:p w14:paraId="5F1FE2DE" w14:textId="77777777" w:rsidR="00C44464" w:rsidRDefault="00C444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B31EC" w14:textId="77777777" w:rsidR="00C44464" w:rsidRDefault="00C44464">
      <w:pPr>
        <w:spacing w:after="0"/>
      </w:pPr>
      <w:r>
        <w:separator/>
      </w:r>
    </w:p>
  </w:footnote>
  <w:footnote w:type="continuationSeparator" w:id="0">
    <w:p w14:paraId="478098E7" w14:textId="77777777" w:rsidR="00C44464" w:rsidRDefault="00C444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pt;height:9pt" o:bullet="t">
        <v:imagedata r:id="rId1" o:title="BD14515_"/>
      </v:shape>
    </w:pict>
  </w:numPicBullet>
  <w:abstractNum w:abstractNumId="0" w15:restartNumberingAfterBreak="0">
    <w:nsid w:val="21D36168"/>
    <w:multiLevelType w:val="multilevel"/>
    <w:tmpl w:val="510E1954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7E97AD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1BF2F7C"/>
    <w:multiLevelType w:val="hybridMultilevel"/>
    <w:tmpl w:val="3B48CBEC"/>
    <w:lvl w:ilvl="0" w:tplc="7F9E3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97AD" w:themeColor="accent1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F8F"/>
    <w:rsid w:val="0001386F"/>
    <w:rsid w:val="000347A7"/>
    <w:rsid w:val="000443B4"/>
    <w:rsid w:val="000449ED"/>
    <w:rsid w:val="00107EB2"/>
    <w:rsid w:val="00190F1C"/>
    <w:rsid w:val="001965F7"/>
    <w:rsid w:val="001A4F71"/>
    <w:rsid w:val="0031329A"/>
    <w:rsid w:val="00317709"/>
    <w:rsid w:val="003E7AA0"/>
    <w:rsid w:val="004519C6"/>
    <w:rsid w:val="0047772A"/>
    <w:rsid w:val="00523D71"/>
    <w:rsid w:val="00537652"/>
    <w:rsid w:val="005816EA"/>
    <w:rsid w:val="005930A0"/>
    <w:rsid w:val="005A4079"/>
    <w:rsid w:val="006331E1"/>
    <w:rsid w:val="00647288"/>
    <w:rsid w:val="00653F8F"/>
    <w:rsid w:val="00683371"/>
    <w:rsid w:val="006850B3"/>
    <w:rsid w:val="00750830"/>
    <w:rsid w:val="00755940"/>
    <w:rsid w:val="007B1B9E"/>
    <w:rsid w:val="007D559B"/>
    <w:rsid w:val="007D656C"/>
    <w:rsid w:val="007F09F0"/>
    <w:rsid w:val="00826F8B"/>
    <w:rsid w:val="00832612"/>
    <w:rsid w:val="0084725A"/>
    <w:rsid w:val="00992824"/>
    <w:rsid w:val="009A1E39"/>
    <w:rsid w:val="009C3165"/>
    <w:rsid w:val="009F53FA"/>
    <w:rsid w:val="009F6C3D"/>
    <w:rsid w:val="00A36400"/>
    <w:rsid w:val="00A47FF0"/>
    <w:rsid w:val="00A557ED"/>
    <w:rsid w:val="00B2568E"/>
    <w:rsid w:val="00B37D52"/>
    <w:rsid w:val="00BA2B1B"/>
    <w:rsid w:val="00C24DC7"/>
    <w:rsid w:val="00C44464"/>
    <w:rsid w:val="00CD2934"/>
    <w:rsid w:val="00D46D66"/>
    <w:rsid w:val="00D50DF1"/>
    <w:rsid w:val="00D817AE"/>
    <w:rsid w:val="00E470C1"/>
    <w:rsid w:val="00E70D0D"/>
    <w:rsid w:val="00EF2C2E"/>
    <w:rsid w:val="00FA7283"/>
    <w:rsid w:val="00FB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F143"/>
  <w15:docId w15:val="{56EA821A-A155-41D4-BD87-B813282E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A4F71"/>
    <w:pPr>
      <w:spacing w:after="80" w:line="240" w:lineRule="auto"/>
    </w:pPr>
  </w:style>
  <w:style w:type="paragraph" w:styleId="1">
    <w:name w:val="heading 1"/>
    <w:basedOn w:val="a0"/>
    <w:link w:val="10"/>
    <w:uiPriority w:val="9"/>
    <w:unhideWhenUsed/>
    <w:qFormat/>
    <w:rsid w:val="00FB09EB"/>
    <w:pPr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2">
    <w:name w:val="heading 2"/>
    <w:basedOn w:val="a0"/>
    <w:next w:val="ResumeText"/>
    <w:link w:val="20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semiHidden/>
    <w:unhideWhenUsed/>
    <w:qFormat/>
    <w:rPr>
      <w:b/>
      <w:bCs/>
      <w:i/>
      <w:iCs/>
      <w:spacing w:val="0"/>
    </w:rPr>
  </w:style>
  <w:style w:type="character" w:styleId="a5">
    <w:name w:val="Intense Reference"/>
    <w:basedOn w:val="a1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10">
    <w:name w:val="Заголовок 1 Знак"/>
    <w:basedOn w:val="a1"/>
    <w:link w:val="1"/>
    <w:uiPriority w:val="9"/>
    <w:rsid w:val="00FB09EB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a6">
    <w:name w:val="footer"/>
    <w:basedOn w:val="a0"/>
    <w:link w:val="a7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7">
    <w:name w:val="Нижний колонтитул Знак"/>
    <w:basedOn w:val="a1"/>
    <w:link w:val="a6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a0"/>
    <w:uiPriority w:val="10"/>
    <w:qFormat/>
    <w:rsid w:val="009C3165"/>
    <w:pPr>
      <w:spacing w:after="0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a2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0"/>
    <w:uiPriority w:val="3"/>
    <w:qFormat/>
    <w:rsid w:val="00B37D52"/>
    <w:pPr>
      <w:spacing w:after="0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a0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a0"/>
    <w:uiPriority w:val="1"/>
    <w:qFormat/>
    <w:pPr>
      <w:spacing w:before="40" w:after="0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8">
    <w:name w:val="header"/>
    <w:basedOn w:val="a0"/>
    <w:link w:val="a9"/>
    <w:uiPriority w:val="99"/>
    <w:pPr>
      <w:spacing w:after="0"/>
    </w:pPr>
  </w:style>
  <w:style w:type="character" w:customStyle="1" w:styleId="a9">
    <w:name w:val="Верхний колонтитул Знак"/>
    <w:basedOn w:val="a1"/>
    <w:link w:val="a8"/>
    <w:uiPriority w:val="99"/>
  </w:style>
  <w:style w:type="paragraph" w:styleId="aa">
    <w:name w:val="Balloon Text"/>
    <w:basedOn w:val="a0"/>
    <w:link w:val="ab"/>
    <w:uiPriority w:val="99"/>
    <w:semiHidden/>
    <w:unhideWhenUsed/>
    <w:rsid w:val="00653F8F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53F8F"/>
    <w:rPr>
      <w:rFonts w:ascii="Tahoma" w:hAnsi="Tahoma" w:cs="Tahoma"/>
      <w:sz w:val="16"/>
      <w:szCs w:val="16"/>
    </w:rPr>
  </w:style>
  <w:style w:type="table" w:styleId="ac">
    <w:name w:val="Table Grid"/>
    <w:basedOn w:val="a2"/>
    <w:uiPriority w:val="39"/>
    <w:rsid w:val="009A1E39"/>
    <w:pPr>
      <w:spacing w:after="0" w:line="240" w:lineRule="auto"/>
    </w:pPr>
    <w:rPr>
      <w:rFonts w:eastAsiaTheme="minorHAnsi"/>
      <w:color w:val="595959" w:themeColor="text1" w:themeTint="A6"/>
      <w:lang w:eastAsia="en-US"/>
    </w:rPr>
    <w:tblPr/>
  </w:style>
  <w:style w:type="paragraph" w:styleId="ad">
    <w:name w:val="Title"/>
    <w:basedOn w:val="a0"/>
    <w:link w:val="ae"/>
    <w:uiPriority w:val="1"/>
    <w:qFormat/>
    <w:rsid w:val="009A1E39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character" w:customStyle="1" w:styleId="ae">
    <w:name w:val="Заголовок Знак"/>
    <w:basedOn w:val="a1"/>
    <w:link w:val="ad"/>
    <w:uiPriority w:val="1"/>
    <w:rsid w:val="009A1E39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paragraph" w:customStyle="1" w:styleId="Icons">
    <w:name w:val="Icons"/>
    <w:basedOn w:val="a0"/>
    <w:uiPriority w:val="4"/>
    <w:qFormat/>
    <w:rsid w:val="009A1E39"/>
    <w:pPr>
      <w:spacing w:after="40"/>
      <w:jc w:val="center"/>
    </w:pPr>
    <w:rPr>
      <w:rFonts w:eastAsiaTheme="minorHAnsi"/>
      <w:color w:val="53585D" w:themeColor="text2" w:themeTint="BF"/>
      <w:lang w:eastAsia="en-US"/>
    </w:rPr>
  </w:style>
  <w:style w:type="character" w:styleId="af">
    <w:name w:val="Emphasis"/>
    <w:basedOn w:val="a1"/>
    <w:uiPriority w:val="20"/>
    <w:qFormat/>
    <w:rsid w:val="009A1E39"/>
    <w:rPr>
      <w:b w:val="0"/>
      <w:i w:val="0"/>
      <w:iCs/>
      <w:color w:val="595959" w:themeColor="text1" w:themeTint="A6"/>
    </w:rPr>
  </w:style>
  <w:style w:type="paragraph" w:styleId="af0">
    <w:name w:val="List Paragraph"/>
    <w:basedOn w:val="a0"/>
    <w:uiPriority w:val="34"/>
    <w:unhideWhenUsed/>
    <w:qFormat/>
    <w:rsid w:val="007B1B9E"/>
    <w:pPr>
      <w:ind w:left="720"/>
      <w:contextualSpacing/>
    </w:pPr>
  </w:style>
  <w:style w:type="paragraph" w:styleId="a">
    <w:name w:val="List Bullet"/>
    <w:basedOn w:val="a0"/>
    <w:uiPriority w:val="11"/>
    <w:qFormat/>
    <w:rsid w:val="00537652"/>
    <w:pPr>
      <w:numPr>
        <w:numId w:val="2"/>
      </w:numPr>
      <w:spacing w:line="259" w:lineRule="auto"/>
      <w:ind w:left="1080"/>
      <w:contextualSpacing/>
    </w:pPr>
    <w:rPr>
      <w:rFonts w:eastAsiaTheme="minorHAnsi"/>
      <w:color w:val="53585D" w:themeColor="text2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79;&#1072;&#1082;&#1072;&#1095;&#1082;&#1080;\&#1073;&#1083;&#1072;&#1085;&#1082;%20&#1088;&#1077;&#1079;&#1102;&#1084;&#1077;\tf02835057_win32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Фамилия Имя Отчество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2E66DA-AC02-44EB-A940-6759470B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tf02835057_win32</Template>
  <TotalTime>53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Joke about love</cp:lastModifiedBy>
  <cp:revision>14</cp:revision>
  <dcterms:created xsi:type="dcterms:W3CDTF">2021-04-25T13:27:00Z</dcterms:created>
  <dcterms:modified xsi:type="dcterms:W3CDTF">2023-03-20T11:01:00Z</dcterms:modified>
</cp:coreProperties>
</file>